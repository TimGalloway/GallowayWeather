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B1" w:rsidRDefault="002955B5">
      <w:pPr>
        <w:pStyle w:val="Title"/>
      </w:pPr>
      <w:r>
        <w:t>Galloway consulting</w:t>
      </w:r>
      <w:r w:rsidR="00354DAD">
        <w:br/>
        <w:t>Project Scope</w:t>
      </w:r>
    </w:p>
    <w:sdt>
      <w:sdtPr>
        <w:id w:val="216403978"/>
        <w:placeholder>
          <w:docPart w:val="6533CB65A1F64521A82A6AEC26165CF3"/>
        </w:placeholder>
        <w:date w:fullDate="2017-06-2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E60DB1" w:rsidRDefault="002955B5">
          <w:pPr>
            <w:pStyle w:val="Subtitle"/>
          </w:pPr>
          <w:r>
            <w:t>June 21, 2017</w:t>
          </w:r>
        </w:p>
      </w:sdtContent>
    </w:sdt>
    <w:p w:rsidR="00E60DB1" w:rsidRDefault="00354DAD">
      <w:pPr>
        <w:pStyle w:val="Heading1"/>
      </w:pPr>
      <w:r>
        <w:t>Overview</w:t>
      </w:r>
    </w:p>
    <w:p w:rsidR="00E60DB1" w:rsidRDefault="00354DAD">
      <w:pPr>
        <w:pStyle w:val="Heading2"/>
      </w:pPr>
      <w:r>
        <w:t>Project Background and Description</w:t>
      </w:r>
    </w:p>
    <w:p w:rsidR="00E60DB1" w:rsidRDefault="002955B5">
      <w:r>
        <w:t>The goal is to create a website to display weather information. Users will be able to enter a location and then have the current weather information displayed.</w:t>
      </w:r>
    </w:p>
    <w:p w:rsidR="00E60DB1" w:rsidRDefault="00354DAD">
      <w:pPr>
        <w:pStyle w:val="Heading2"/>
      </w:pPr>
      <w:r>
        <w:t>Project Scope</w:t>
      </w:r>
    </w:p>
    <w:p w:rsidR="00E60DB1" w:rsidRDefault="002955B5">
      <w:r>
        <w:t>The scope of the project is to create a working website with a user interface and backend functionality to allow the user to enter a location and display the current weather information.</w:t>
      </w:r>
    </w:p>
    <w:p w:rsidR="002955B5" w:rsidRDefault="002955B5">
      <w:r>
        <w:t>The weather information will consist of the temperature and related image.</w:t>
      </w:r>
    </w:p>
    <w:p w:rsidR="00E60DB1" w:rsidRDefault="00354DAD">
      <w:pPr>
        <w:pStyle w:val="Heading2"/>
      </w:pPr>
      <w:r>
        <w:t>High-Level Requirements</w:t>
      </w:r>
    </w:p>
    <w:p w:rsidR="00E60DB1" w:rsidRDefault="00354DAD">
      <w:r>
        <w:t>The new system must include the following:</w:t>
      </w:r>
    </w:p>
    <w:p w:rsidR="00E60DB1" w:rsidRDefault="00354DAD">
      <w:pPr>
        <w:pStyle w:val="ListBullet"/>
      </w:pPr>
      <w:r>
        <w:t xml:space="preserve">Ability </w:t>
      </w:r>
      <w:r w:rsidR="002955B5">
        <w:t>for users to enter a location (for example a city name)</w:t>
      </w:r>
    </w:p>
    <w:p w:rsidR="00E60DB1" w:rsidRDefault="00354DAD">
      <w:pPr>
        <w:pStyle w:val="ListBullet"/>
      </w:pPr>
      <w:r>
        <w:t xml:space="preserve">Ability to interface </w:t>
      </w:r>
      <w:r w:rsidR="002955B5">
        <w:t xml:space="preserve">with </w:t>
      </w:r>
      <w:proofErr w:type="spellStart"/>
      <w:r w:rsidR="002955B5">
        <w:t>Accuweather</w:t>
      </w:r>
      <w:proofErr w:type="spellEnd"/>
      <w:r w:rsidR="002955B5">
        <w:t xml:space="preserve"> via the documented API</w:t>
      </w:r>
    </w:p>
    <w:p w:rsidR="00E60DB1" w:rsidRDefault="00354DAD">
      <w:pPr>
        <w:pStyle w:val="ListBullet"/>
      </w:pPr>
      <w:r>
        <w:t xml:space="preserve">Ability to </w:t>
      </w:r>
      <w:r w:rsidR="002955B5">
        <w:t>display the current weather information from the data returned from the API call</w:t>
      </w:r>
    </w:p>
    <w:p w:rsidR="00E60DB1" w:rsidRDefault="00354DAD">
      <w:pPr>
        <w:pStyle w:val="Heading1"/>
      </w:pPr>
      <w:r>
        <w:t>Approval and Authority to Proceed</w:t>
      </w:r>
    </w:p>
    <w:p w:rsidR="00E60DB1" w:rsidRDefault="00354DAD">
      <w:r>
        <w:t>W</w:t>
      </w:r>
      <w:r>
        <w:t>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3596"/>
        <w:gridCol w:w="2158"/>
      </w:tblGrid>
      <w:tr w:rsidR="00E60DB1" w:rsidTr="00E60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E60DB1" w:rsidRDefault="00354DAD">
            <w:r>
              <w:t>Name</w:t>
            </w:r>
          </w:p>
        </w:tc>
        <w:tc>
          <w:tcPr>
            <w:tcW w:w="1923" w:type="pct"/>
          </w:tcPr>
          <w:p w:rsidR="00E60DB1" w:rsidRDefault="00354DAD">
            <w:r>
              <w:t>Title</w:t>
            </w:r>
          </w:p>
        </w:tc>
        <w:tc>
          <w:tcPr>
            <w:tcW w:w="1155" w:type="pct"/>
          </w:tcPr>
          <w:p w:rsidR="00E60DB1" w:rsidRDefault="00354DAD">
            <w:r>
              <w:t>Date</w:t>
            </w:r>
          </w:p>
        </w:tc>
      </w:tr>
      <w:tr w:rsidR="00E60DB1" w:rsidTr="00E60DB1">
        <w:tc>
          <w:tcPr>
            <w:tcW w:w="1923" w:type="pct"/>
          </w:tcPr>
          <w:p w:rsidR="00E60DB1" w:rsidRDefault="002955B5">
            <w:r>
              <w:t>Tim Galloway</w:t>
            </w:r>
          </w:p>
        </w:tc>
        <w:tc>
          <w:tcPr>
            <w:tcW w:w="1923" w:type="pct"/>
          </w:tcPr>
          <w:p w:rsidR="00E60DB1" w:rsidRDefault="002955B5">
            <w:r>
              <w:t>Director</w:t>
            </w:r>
          </w:p>
        </w:tc>
        <w:tc>
          <w:tcPr>
            <w:tcW w:w="1155" w:type="pct"/>
          </w:tcPr>
          <w:p w:rsidR="00E60DB1" w:rsidRDefault="002955B5">
            <w:r>
              <w:t>21/06/2017</w:t>
            </w:r>
          </w:p>
        </w:tc>
      </w:tr>
      <w:tr w:rsidR="00E60DB1" w:rsidTr="00E60DB1">
        <w:tc>
          <w:tcPr>
            <w:tcW w:w="1923" w:type="pct"/>
          </w:tcPr>
          <w:p w:rsidR="00E60DB1" w:rsidRDefault="00E60DB1"/>
        </w:tc>
        <w:tc>
          <w:tcPr>
            <w:tcW w:w="1923" w:type="pct"/>
          </w:tcPr>
          <w:p w:rsidR="00E60DB1" w:rsidRDefault="00E60DB1"/>
        </w:tc>
        <w:tc>
          <w:tcPr>
            <w:tcW w:w="1155" w:type="pct"/>
          </w:tcPr>
          <w:p w:rsidR="00E60DB1" w:rsidRDefault="00E60DB1"/>
        </w:tc>
      </w:tr>
      <w:tr w:rsidR="00E60DB1" w:rsidTr="00E60DB1">
        <w:tc>
          <w:tcPr>
            <w:tcW w:w="1923" w:type="pct"/>
          </w:tcPr>
          <w:p w:rsidR="00E60DB1" w:rsidRDefault="00E60DB1"/>
        </w:tc>
        <w:tc>
          <w:tcPr>
            <w:tcW w:w="1923" w:type="pct"/>
          </w:tcPr>
          <w:p w:rsidR="00E60DB1" w:rsidRDefault="00E60DB1"/>
        </w:tc>
        <w:tc>
          <w:tcPr>
            <w:tcW w:w="1155" w:type="pct"/>
          </w:tcPr>
          <w:p w:rsidR="00E60DB1" w:rsidRDefault="00E60DB1"/>
        </w:tc>
      </w:tr>
    </w:tbl>
    <w:p w:rsidR="00E60DB1" w:rsidRDefault="00E60DB1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E60DB1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E60DB1" w:rsidRDefault="00E60DB1">
            <w:pPr>
              <w:pStyle w:val="NoSpacing"/>
            </w:pPr>
            <w:bookmarkStart w:id="0" w:name="_GoBack"/>
            <w:bookmarkEnd w:id="0"/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E60DB1" w:rsidRDefault="00E60DB1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E60DB1" w:rsidRDefault="00E60DB1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E60DB1" w:rsidRDefault="00E60DB1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E60DB1" w:rsidRDefault="00E60DB1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E60DB1" w:rsidRDefault="00E60DB1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E60DB1" w:rsidRDefault="00E60DB1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E60DB1" w:rsidRDefault="00E60DB1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E60DB1" w:rsidRDefault="00E60DB1">
            <w:pPr>
              <w:pStyle w:val="NoSpacing"/>
            </w:pPr>
          </w:p>
        </w:tc>
      </w:tr>
      <w:tr w:rsidR="00E60DB1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E60DB1" w:rsidRDefault="00354DAD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E60DB1" w:rsidRDefault="00E60DB1"/>
        </w:tc>
        <w:tc>
          <w:tcPr>
            <w:tcW w:w="93" w:type="pct"/>
          </w:tcPr>
          <w:p w:rsidR="00E60DB1" w:rsidRDefault="00E60DB1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E60DB1" w:rsidRDefault="00354DAD">
            <w:r>
              <w:t>Date</w:t>
            </w:r>
          </w:p>
        </w:tc>
        <w:tc>
          <w:tcPr>
            <w:tcW w:w="307" w:type="pct"/>
          </w:tcPr>
          <w:p w:rsidR="00E60DB1" w:rsidRDefault="00E60DB1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E60DB1" w:rsidRDefault="00354DAD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E60DB1" w:rsidRDefault="00E60DB1"/>
        </w:tc>
        <w:tc>
          <w:tcPr>
            <w:tcW w:w="93" w:type="pct"/>
          </w:tcPr>
          <w:p w:rsidR="00E60DB1" w:rsidRDefault="00E60DB1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E60DB1" w:rsidRDefault="00354DAD">
            <w:r>
              <w:t>Date</w:t>
            </w:r>
          </w:p>
        </w:tc>
      </w:tr>
    </w:tbl>
    <w:p w:rsidR="00E60DB1" w:rsidRDefault="00E60DB1"/>
    <w:sectPr w:rsidR="00E60DB1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DAD" w:rsidRDefault="00354DAD">
      <w:pPr>
        <w:spacing w:after="0" w:line="240" w:lineRule="auto"/>
      </w:pPr>
      <w:r>
        <w:separator/>
      </w:r>
    </w:p>
  </w:endnote>
  <w:endnote w:type="continuationSeparator" w:id="0">
    <w:p w:rsidR="00354DAD" w:rsidRDefault="0035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DAD" w:rsidRDefault="00354DAD">
      <w:pPr>
        <w:spacing w:after="0" w:line="240" w:lineRule="auto"/>
      </w:pPr>
      <w:r>
        <w:separator/>
      </w:r>
    </w:p>
  </w:footnote>
  <w:footnote w:type="continuationSeparator" w:id="0">
    <w:p w:rsidR="00354DAD" w:rsidRDefault="00354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DB1" w:rsidRDefault="00354D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DB1" w:rsidRDefault="00354DA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955B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E60DB1" w:rsidRDefault="00354DA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955B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B5"/>
    <w:rsid w:val="002955B5"/>
    <w:rsid w:val="00354DAD"/>
    <w:rsid w:val="00BA7F69"/>
    <w:rsid w:val="00E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FA367"/>
  <w15:chartTrackingRefBased/>
  <w15:docId w15:val="{E1E587DB-E247-4F4B-BFFE-E36DA541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33CB65A1F64521A82A6AEC26165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A716A-4674-4E26-B77E-1D54341F897F}"/>
      </w:docPartPr>
      <w:docPartBody>
        <w:p w:rsidR="00000000" w:rsidRDefault="006040E1">
          <w:pPr>
            <w:pStyle w:val="6533CB65A1F64521A82A6AEC26165CF3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E1"/>
    <w:rsid w:val="0060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1DBF4A3674517A73A5C569EDDD12E">
    <w:name w:val="EC11DBF4A3674517A73A5C569EDDD12E"/>
  </w:style>
  <w:style w:type="paragraph" w:customStyle="1" w:styleId="6533CB65A1F64521A82A6AEC26165CF3">
    <w:name w:val="6533CB65A1F64521A82A6AEC26165CF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52B048569241E084B22EAB014F76C3">
    <w:name w:val="5B52B048569241E084B22EAB014F7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DBDA3-5E87-41D3-A633-F8EDD4A01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Galloway</dc:creator>
  <cp:keywords/>
  <cp:lastModifiedBy>Tim Galloway</cp:lastModifiedBy>
  <cp:revision>1</cp:revision>
  <dcterms:created xsi:type="dcterms:W3CDTF">2017-06-21T12:30:00Z</dcterms:created>
  <dcterms:modified xsi:type="dcterms:W3CDTF">2017-06-21T12:41:00Z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